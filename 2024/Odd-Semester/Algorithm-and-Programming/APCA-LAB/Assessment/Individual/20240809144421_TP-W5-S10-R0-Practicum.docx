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3E112" w14:textId="2BD57C46" w:rsidR="00C17470" w:rsidRDefault="00382BEF" w:rsidP="00551550">
      <w:pPr>
        <w:spacing w:after="0" w:line="360" w:lineRule="auto"/>
        <w:jc w:val="center"/>
        <w:rPr>
          <w:rFonts w:ascii="Arial" w:hAnsi="Arial" w:cs="Arial"/>
          <w:b/>
          <w:color w:val="auto"/>
          <w:sz w:val="36"/>
          <w:szCs w:val="36"/>
        </w:rPr>
      </w:pPr>
      <w:r w:rsidRPr="008F4FFB">
        <w:rPr>
          <w:rFonts w:ascii="Arial" w:hAnsi="Arial" w:cs="Arial"/>
          <w:b/>
          <w:color w:val="auto"/>
          <w:sz w:val="36"/>
          <w:szCs w:val="36"/>
        </w:rPr>
        <w:t xml:space="preserve">TUGAS PRAKTIKUM 1 </w:t>
      </w:r>
    </w:p>
    <w:p w14:paraId="5BA94F66" w14:textId="35F57059" w:rsidR="008F4FFB" w:rsidRPr="008F4FFB" w:rsidRDefault="002029C2" w:rsidP="00551550">
      <w:pPr>
        <w:spacing w:after="0" w:line="360" w:lineRule="auto"/>
        <w:jc w:val="center"/>
        <w:rPr>
          <w:rFonts w:ascii="Arial" w:hAnsi="Arial" w:cs="Arial"/>
          <w:b/>
          <w:color w:val="auto"/>
          <w:sz w:val="36"/>
          <w:szCs w:val="36"/>
        </w:rPr>
      </w:pPr>
      <w:r w:rsidRPr="008F4FFB">
        <w:rPr>
          <w:rFonts w:ascii="Arial" w:hAnsi="Arial" w:cs="Arial"/>
          <w:b/>
          <w:color w:val="auto"/>
          <w:sz w:val="36"/>
          <w:szCs w:val="36"/>
        </w:rPr>
        <w:t>(Mandiri)</w:t>
      </w:r>
    </w:p>
    <w:p w14:paraId="29AB477F" w14:textId="77777777" w:rsidR="008F4FFB" w:rsidRDefault="008F4FFB" w:rsidP="00551550">
      <w:pPr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202212B9" w14:textId="77777777" w:rsidR="0089452A" w:rsidRDefault="0089452A" w:rsidP="00551550">
      <w:pPr>
        <w:spacing w:after="0" w:line="360" w:lineRule="auto"/>
        <w:rPr>
          <w:rFonts w:ascii="Arial" w:hAnsi="Arial" w:cs="Arial"/>
          <w:b/>
          <w:color w:val="auto"/>
          <w:sz w:val="24"/>
          <w:szCs w:val="24"/>
        </w:rPr>
      </w:pPr>
    </w:p>
    <w:p w14:paraId="20D7637E" w14:textId="7481318F" w:rsidR="008F4FFB" w:rsidRPr="005977B6" w:rsidRDefault="008F4FFB" w:rsidP="00551550">
      <w:pPr>
        <w:spacing w:after="0"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5977B6">
        <w:rPr>
          <w:rFonts w:ascii="Arial" w:hAnsi="Arial" w:cs="Arial"/>
          <w:b/>
          <w:color w:val="auto"/>
          <w:sz w:val="24"/>
          <w:szCs w:val="24"/>
        </w:rPr>
        <w:t>Tugas 1: Format Input and Output / Operator, Operand, and Arithmetic</w:t>
      </w:r>
      <w:r w:rsidR="005977B6" w:rsidRPr="005977B6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5977B6" w:rsidRPr="005977B6">
        <w:rPr>
          <w:rFonts w:ascii="Arial" w:hAnsi="Arial" w:cs="Arial"/>
          <w:color w:val="auto"/>
          <w:sz w:val="24"/>
          <w:szCs w:val="24"/>
        </w:rPr>
        <w:t>(Bobot 40%)</w:t>
      </w:r>
    </w:p>
    <w:p w14:paraId="5103B74B" w14:textId="77777777" w:rsidR="008F4FFB" w:rsidRDefault="008F4FFB" w:rsidP="00551550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02109F96" w14:textId="08CFCE5D" w:rsidR="008F4FFB" w:rsidRPr="008F4FFB" w:rsidRDefault="008F4FFB" w:rsidP="00551550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Deskripsi Tugas</w:t>
      </w:r>
      <w:r w:rsidR="0089452A">
        <w:rPr>
          <w:rFonts w:ascii="Arial" w:hAnsi="Arial" w:cs="Arial"/>
          <w:color w:val="auto"/>
          <w:sz w:val="24"/>
          <w:szCs w:val="24"/>
        </w:rPr>
        <w:t>:</w:t>
      </w:r>
    </w:p>
    <w:p w14:paraId="52C6E38E" w14:textId="77777777" w:rsidR="008F4FFB" w:rsidRPr="008F4FFB" w:rsidRDefault="008F4FFB" w:rsidP="0055155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8F4FFB">
        <w:rPr>
          <w:rFonts w:ascii="Arial" w:hAnsi="Arial" w:cs="Arial"/>
        </w:rPr>
        <w:t>Buatlah program dalam bahasa C yang meminta pengguna untuk memasukkan beberapa data, kemudian melakukan operasi aritmatika dasar dan menampilkan hasilnya.</w:t>
      </w:r>
    </w:p>
    <w:p w14:paraId="41DF245E" w14:textId="77777777" w:rsidR="008F4FFB" w:rsidRDefault="008F4FFB" w:rsidP="00551550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3314A2EB" w14:textId="0A28C54A" w:rsidR="008F4FFB" w:rsidRPr="008F4FFB" w:rsidRDefault="008F4FFB" w:rsidP="00551550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Instruksi</w:t>
      </w:r>
      <w:r w:rsidR="0089452A">
        <w:rPr>
          <w:rFonts w:ascii="Arial" w:hAnsi="Arial" w:cs="Arial"/>
          <w:color w:val="auto"/>
          <w:sz w:val="24"/>
          <w:szCs w:val="24"/>
        </w:rPr>
        <w:t>:</w:t>
      </w:r>
    </w:p>
    <w:p w14:paraId="39BAE42B" w14:textId="77777777" w:rsidR="008F4FFB" w:rsidRPr="008F4FFB" w:rsidRDefault="008F4FFB" w:rsidP="00551550">
      <w:pPr>
        <w:numPr>
          <w:ilvl w:val="0"/>
          <w:numId w:val="43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Buat program yang meminta pengguna untuk memasukkan tiga buah bilangan bulat.</w:t>
      </w:r>
    </w:p>
    <w:p w14:paraId="51D01472" w14:textId="77777777" w:rsidR="008F4FFB" w:rsidRPr="008F4FFB" w:rsidRDefault="008F4FFB" w:rsidP="00551550">
      <w:pPr>
        <w:numPr>
          <w:ilvl w:val="0"/>
          <w:numId w:val="43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Hitung dan tampilkan hasil dari penjumlahan, pengurangan, perkalian, dan pembagian dari ketiga bilangan tersebut.</w:t>
      </w:r>
    </w:p>
    <w:p w14:paraId="36AD368D" w14:textId="77777777" w:rsidR="008F4FFB" w:rsidRPr="008F4FFB" w:rsidRDefault="008F4FFB" w:rsidP="00551550">
      <w:pPr>
        <w:numPr>
          <w:ilvl w:val="0"/>
          <w:numId w:val="43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Hitung dan tampilkan rata-rata dari ketiga bilangan tersebut.</w:t>
      </w:r>
    </w:p>
    <w:p w14:paraId="2E129099" w14:textId="77777777" w:rsidR="008F4FFB" w:rsidRPr="008F4FFB" w:rsidRDefault="008F4FFB" w:rsidP="00551550">
      <w:pPr>
        <w:numPr>
          <w:ilvl w:val="0"/>
          <w:numId w:val="43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Gunakan format input dan output yang tepat untuk menampilkan pesan yang informatif kepada pengguna.</w:t>
      </w:r>
    </w:p>
    <w:p w14:paraId="23B70DCE" w14:textId="77777777" w:rsidR="008F4FFB" w:rsidRDefault="008F4FFB" w:rsidP="00551550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1941FB1A" w14:textId="592558E2" w:rsidR="008F4FFB" w:rsidRPr="008F4FFB" w:rsidRDefault="008F4FFB" w:rsidP="00551550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Jawaban yang Diharapkan</w:t>
      </w:r>
      <w:r w:rsidR="0089452A">
        <w:rPr>
          <w:rFonts w:ascii="Arial" w:hAnsi="Arial" w:cs="Arial"/>
          <w:color w:val="auto"/>
          <w:sz w:val="24"/>
          <w:szCs w:val="24"/>
        </w:rPr>
        <w:t>:</w:t>
      </w:r>
    </w:p>
    <w:p w14:paraId="134ACCCB" w14:textId="77777777" w:rsidR="008F4FFB" w:rsidRPr="008F4FFB" w:rsidRDefault="008F4FFB" w:rsidP="00551550">
      <w:pPr>
        <w:numPr>
          <w:ilvl w:val="0"/>
          <w:numId w:val="44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Program harus dapat menerima tiga input bilangan bulat dari pengguna.</w:t>
      </w:r>
    </w:p>
    <w:p w14:paraId="379F5200" w14:textId="77777777" w:rsidR="008F4FFB" w:rsidRPr="008F4FFB" w:rsidRDefault="008F4FFB" w:rsidP="00551550">
      <w:pPr>
        <w:numPr>
          <w:ilvl w:val="0"/>
          <w:numId w:val="44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Program harus dapat menghitung penjumlahan, pengurangan, perkalian, dan pembagian dari ketiga bilangan.</w:t>
      </w:r>
    </w:p>
    <w:p w14:paraId="7619A410" w14:textId="77777777" w:rsidR="008F4FFB" w:rsidRPr="008F4FFB" w:rsidRDefault="008F4FFB" w:rsidP="00551550">
      <w:pPr>
        <w:numPr>
          <w:ilvl w:val="0"/>
          <w:numId w:val="44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Program harus menghitung rata-rata dari ketiga bilangan.</w:t>
      </w:r>
    </w:p>
    <w:p w14:paraId="50B7E063" w14:textId="77777777" w:rsidR="008F4FFB" w:rsidRPr="008F4FFB" w:rsidRDefault="008F4FFB" w:rsidP="00551550">
      <w:pPr>
        <w:numPr>
          <w:ilvl w:val="0"/>
          <w:numId w:val="44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 xml:space="preserve">Output harus ditampilkan dengan jelas dan rapi, menggunakan fungsi </w:t>
      </w:r>
      <w:r w:rsidRPr="008F4FFB">
        <w:rPr>
          <w:rStyle w:val="HTMLCode"/>
          <w:rFonts w:ascii="Arial" w:eastAsiaTheme="minorHAnsi" w:hAnsi="Arial" w:cs="Arial"/>
          <w:color w:val="auto"/>
          <w:sz w:val="24"/>
          <w:szCs w:val="24"/>
        </w:rPr>
        <w:t>printf</w:t>
      </w:r>
      <w:r w:rsidRPr="008F4FFB">
        <w:rPr>
          <w:rFonts w:ascii="Arial" w:hAnsi="Arial" w:cs="Arial"/>
          <w:color w:val="auto"/>
          <w:sz w:val="24"/>
          <w:szCs w:val="24"/>
        </w:rPr>
        <w:t xml:space="preserve"> dengan spesifikasi format yang sesuai.</w:t>
      </w:r>
    </w:p>
    <w:p w14:paraId="24BD87A9" w14:textId="77777777" w:rsidR="0089452A" w:rsidRDefault="0089452A" w:rsidP="00551550">
      <w:pPr>
        <w:pStyle w:val="bormalteks"/>
        <w:spacing w:line="360" w:lineRule="auto"/>
        <w:ind w:left="0"/>
      </w:pPr>
    </w:p>
    <w:p w14:paraId="5D448012" w14:textId="77777777" w:rsidR="005977B6" w:rsidRDefault="0089452A" w:rsidP="00551550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5977B6">
        <w:rPr>
          <w:rFonts w:ascii="Arial" w:hAnsi="Arial" w:cs="Arial"/>
          <w:color w:val="auto"/>
          <w:sz w:val="24"/>
          <w:szCs w:val="24"/>
        </w:rPr>
        <w:lastRenderedPageBreak/>
        <w:t>Tugas 2: Program Control: Selection and Repetition / Pointers and Array</w:t>
      </w:r>
      <w:r w:rsidR="005977B6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73458DB4" w14:textId="6D4A7A58" w:rsidR="0089452A" w:rsidRPr="005977B6" w:rsidRDefault="005977B6" w:rsidP="00551550">
      <w:pPr>
        <w:pStyle w:val="Heading3"/>
        <w:spacing w:before="0" w:after="0" w:line="360" w:lineRule="auto"/>
        <w:jc w:val="both"/>
        <w:rPr>
          <w:rFonts w:ascii="Arial" w:hAnsi="Arial" w:cs="Arial"/>
          <w:b w:val="0"/>
          <w:color w:val="auto"/>
          <w:sz w:val="24"/>
          <w:szCs w:val="24"/>
        </w:rPr>
      </w:pPr>
      <w:r w:rsidRPr="005977B6">
        <w:rPr>
          <w:rFonts w:ascii="Arial" w:hAnsi="Arial" w:cs="Arial"/>
          <w:b w:val="0"/>
          <w:color w:val="auto"/>
          <w:sz w:val="24"/>
          <w:szCs w:val="24"/>
        </w:rPr>
        <w:t xml:space="preserve">(Bobot </w:t>
      </w:r>
      <w:r>
        <w:rPr>
          <w:rFonts w:ascii="Arial" w:hAnsi="Arial" w:cs="Arial"/>
          <w:b w:val="0"/>
          <w:color w:val="auto"/>
          <w:sz w:val="24"/>
          <w:szCs w:val="24"/>
        </w:rPr>
        <w:t>6</w:t>
      </w:r>
      <w:r w:rsidRPr="005977B6">
        <w:rPr>
          <w:rFonts w:ascii="Arial" w:hAnsi="Arial" w:cs="Arial"/>
          <w:b w:val="0"/>
          <w:color w:val="auto"/>
          <w:sz w:val="24"/>
          <w:szCs w:val="24"/>
        </w:rPr>
        <w:t>0%)</w:t>
      </w:r>
    </w:p>
    <w:p w14:paraId="43C8DFAC" w14:textId="77777777" w:rsidR="0089452A" w:rsidRPr="0089452A" w:rsidRDefault="0089452A" w:rsidP="00551550">
      <w:pPr>
        <w:spacing w:line="360" w:lineRule="auto"/>
        <w:rPr>
          <w:lang w:val="en-AU" w:bidi="en-US"/>
        </w:rPr>
      </w:pPr>
    </w:p>
    <w:p w14:paraId="61D7D1AB" w14:textId="272C8DB8" w:rsidR="008F4FFB" w:rsidRPr="008F4FFB" w:rsidRDefault="008F4FFB" w:rsidP="00551550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Deskripsi Tugas</w:t>
      </w:r>
    </w:p>
    <w:p w14:paraId="2F936DDB" w14:textId="6456838D" w:rsidR="008F4FFB" w:rsidRPr="008F4FFB" w:rsidRDefault="008F4FFB" w:rsidP="0055155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8F4FFB">
        <w:rPr>
          <w:rFonts w:ascii="Arial" w:hAnsi="Arial" w:cs="Arial"/>
        </w:rPr>
        <w:t xml:space="preserve">Buatlah program dalam bahasa C yang mengimplementasikan kontrol program menggunakan </w:t>
      </w:r>
      <w:r w:rsidR="00AD1118">
        <w:rPr>
          <w:rFonts w:ascii="Arial" w:hAnsi="Arial" w:cs="Arial"/>
        </w:rPr>
        <w:t>selection</w:t>
      </w:r>
      <w:r w:rsidRPr="008F4FFB">
        <w:rPr>
          <w:rFonts w:ascii="Arial" w:hAnsi="Arial" w:cs="Arial"/>
        </w:rPr>
        <w:t xml:space="preserve"> dan </w:t>
      </w:r>
      <w:r w:rsidR="00AD1118">
        <w:rPr>
          <w:rFonts w:ascii="Arial" w:hAnsi="Arial" w:cs="Arial"/>
        </w:rPr>
        <w:t>repetition</w:t>
      </w:r>
      <w:r w:rsidRPr="008F4FFB">
        <w:rPr>
          <w:rFonts w:ascii="Arial" w:hAnsi="Arial" w:cs="Arial"/>
        </w:rPr>
        <w:t>, serta mengaplikasikan penggunaan pointer dan array.</w:t>
      </w:r>
    </w:p>
    <w:p w14:paraId="1E5289F5" w14:textId="77777777" w:rsidR="0089452A" w:rsidRDefault="0089452A" w:rsidP="00551550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45EA3124" w14:textId="201C4E0D" w:rsidR="008F4FFB" w:rsidRPr="008F4FFB" w:rsidRDefault="008F4FFB" w:rsidP="00551550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Instruksi</w:t>
      </w:r>
    </w:p>
    <w:p w14:paraId="446C0FF7" w14:textId="77777777" w:rsidR="008F4FFB" w:rsidRPr="008F4FFB" w:rsidRDefault="008F4FFB" w:rsidP="00551550">
      <w:pPr>
        <w:numPr>
          <w:ilvl w:val="0"/>
          <w:numId w:val="45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Buat program yang meminta pengguna untuk memasukkan 5 nilai ujian.</w:t>
      </w:r>
    </w:p>
    <w:p w14:paraId="00AD4110" w14:textId="77777777" w:rsidR="008F4FFB" w:rsidRPr="008F4FFB" w:rsidRDefault="008F4FFB" w:rsidP="00551550">
      <w:pPr>
        <w:numPr>
          <w:ilvl w:val="0"/>
          <w:numId w:val="45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Simpan nilai-nilai tersebut dalam sebuah array.</w:t>
      </w:r>
    </w:p>
    <w:p w14:paraId="11A5BD7C" w14:textId="77777777" w:rsidR="008F4FFB" w:rsidRPr="008F4FFB" w:rsidRDefault="008F4FFB" w:rsidP="00551550">
      <w:pPr>
        <w:numPr>
          <w:ilvl w:val="0"/>
          <w:numId w:val="45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Hitung dan tampilkan nilai tertinggi, terendah, dan rata-rata dari nilai-nilai ujian tersebut.</w:t>
      </w:r>
    </w:p>
    <w:p w14:paraId="1E62FA25" w14:textId="77777777" w:rsidR="008F4FFB" w:rsidRPr="008F4FFB" w:rsidRDefault="008F4FFB" w:rsidP="00551550">
      <w:pPr>
        <w:numPr>
          <w:ilvl w:val="0"/>
          <w:numId w:val="45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Gunakan pointer untuk mengakses dan memanipulasi elemen-elemen dalam array.</w:t>
      </w:r>
    </w:p>
    <w:p w14:paraId="56230FFB" w14:textId="77777777" w:rsidR="008F4FFB" w:rsidRPr="008F4FFB" w:rsidRDefault="008F4FFB" w:rsidP="00551550">
      <w:pPr>
        <w:numPr>
          <w:ilvl w:val="0"/>
          <w:numId w:val="45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 xml:space="preserve">Gunakan struktur kontrol seperti </w:t>
      </w:r>
      <w:r w:rsidRPr="008F4FFB">
        <w:rPr>
          <w:rStyle w:val="HTMLCode"/>
          <w:rFonts w:ascii="Arial" w:eastAsiaTheme="minorHAnsi" w:hAnsi="Arial" w:cs="Arial"/>
          <w:color w:val="auto"/>
          <w:sz w:val="24"/>
          <w:szCs w:val="24"/>
        </w:rPr>
        <w:t>if-else</w:t>
      </w:r>
      <w:r w:rsidRPr="008F4FFB">
        <w:rPr>
          <w:rFonts w:ascii="Arial" w:hAnsi="Arial" w:cs="Arial"/>
          <w:color w:val="auto"/>
          <w:sz w:val="24"/>
          <w:szCs w:val="24"/>
        </w:rPr>
        <w:t xml:space="preserve"> dan </w:t>
      </w:r>
      <w:r w:rsidRPr="008F4FFB">
        <w:rPr>
          <w:rStyle w:val="HTMLCode"/>
          <w:rFonts w:ascii="Arial" w:eastAsiaTheme="minorHAnsi" w:hAnsi="Arial" w:cs="Arial"/>
          <w:color w:val="auto"/>
          <w:sz w:val="24"/>
          <w:szCs w:val="24"/>
        </w:rPr>
        <w:t>for</w:t>
      </w:r>
      <w:r w:rsidRPr="008F4FFB">
        <w:rPr>
          <w:rFonts w:ascii="Arial" w:hAnsi="Arial" w:cs="Arial"/>
          <w:color w:val="auto"/>
          <w:sz w:val="24"/>
          <w:szCs w:val="24"/>
        </w:rPr>
        <w:t xml:space="preserve"> loop dalam implementasi program.</w:t>
      </w:r>
    </w:p>
    <w:p w14:paraId="7A0F4109" w14:textId="77777777" w:rsidR="006B396A" w:rsidRDefault="006B396A" w:rsidP="00551550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1A28EAAA" w14:textId="769CD7C9" w:rsidR="008F4FFB" w:rsidRPr="008F4FFB" w:rsidRDefault="008F4FFB" w:rsidP="00551550">
      <w:pPr>
        <w:pStyle w:val="Heading3"/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Jawaban yang Diharapkan</w:t>
      </w:r>
      <w:r w:rsidR="0089452A">
        <w:rPr>
          <w:rFonts w:ascii="Arial" w:hAnsi="Arial" w:cs="Arial"/>
          <w:color w:val="auto"/>
          <w:sz w:val="24"/>
          <w:szCs w:val="24"/>
        </w:rPr>
        <w:t>:</w:t>
      </w:r>
    </w:p>
    <w:p w14:paraId="2EBF28B7" w14:textId="77777777" w:rsidR="008F4FFB" w:rsidRPr="008F4FFB" w:rsidRDefault="008F4FFB" w:rsidP="00551550">
      <w:pPr>
        <w:numPr>
          <w:ilvl w:val="0"/>
          <w:numId w:val="46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Program harus menerima 5 input nilai ujian dari pengguna dan menyimpannya dalam sebuah array.</w:t>
      </w:r>
    </w:p>
    <w:p w14:paraId="7689CDB8" w14:textId="77777777" w:rsidR="008F4FFB" w:rsidRPr="008F4FFB" w:rsidRDefault="008F4FFB" w:rsidP="00551550">
      <w:pPr>
        <w:numPr>
          <w:ilvl w:val="0"/>
          <w:numId w:val="46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Program harus dapat menghitung nilai tertinggi, terendah, dan rata-rata dari nilai-nilai ujian.</w:t>
      </w:r>
    </w:p>
    <w:p w14:paraId="1FA5F27F" w14:textId="77777777" w:rsidR="008F4FFB" w:rsidRPr="008F4FFB" w:rsidRDefault="008F4FFB" w:rsidP="00551550">
      <w:pPr>
        <w:numPr>
          <w:ilvl w:val="0"/>
          <w:numId w:val="46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Program harus menggunakan pointer untuk mengakses elemen array.</w:t>
      </w:r>
    </w:p>
    <w:p w14:paraId="3C54C648" w14:textId="77777777" w:rsidR="008F4FFB" w:rsidRPr="008F4FFB" w:rsidRDefault="008F4FFB" w:rsidP="00551550">
      <w:pPr>
        <w:numPr>
          <w:ilvl w:val="0"/>
          <w:numId w:val="46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 xml:space="preserve">Output harus ditampilkan dengan jelas dan rapi, menggunakan fungsi </w:t>
      </w:r>
      <w:r w:rsidRPr="008F4FFB">
        <w:rPr>
          <w:rStyle w:val="HTMLCode"/>
          <w:rFonts w:ascii="Arial" w:eastAsiaTheme="minorHAnsi" w:hAnsi="Arial" w:cs="Arial"/>
          <w:color w:val="auto"/>
          <w:sz w:val="24"/>
          <w:szCs w:val="24"/>
        </w:rPr>
        <w:t>printf</w:t>
      </w:r>
      <w:r w:rsidRPr="008F4FFB">
        <w:rPr>
          <w:rFonts w:ascii="Arial" w:hAnsi="Arial" w:cs="Arial"/>
          <w:color w:val="auto"/>
          <w:sz w:val="24"/>
          <w:szCs w:val="24"/>
        </w:rPr>
        <w:t>.</w:t>
      </w:r>
    </w:p>
    <w:p w14:paraId="66E40C17" w14:textId="77777777" w:rsidR="005977B6" w:rsidRDefault="005977B6" w:rsidP="00551550">
      <w:pPr>
        <w:pStyle w:val="Heading2"/>
        <w:numPr>
          <w:ilvl w:val="0"/>
          <w:numId w:val="0"/>
        </w:numPr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2EF6CFB3" w14:textId="77777777" w:rsidR="005977B6" w:rsidRDefault="005977B6" w:rsidP="00551550">
      <w:pPr>
        <w:pStyle w:val="Heading2"/>
        <w:numPr>
          <w:ilvl w:val="0"/>
          <w:numId w:val="0"/>
        </w:numPr>
        <w:spacing w:before="0"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14:paraId="7B50AB73" w14:textId="1DCECDD8" w:rsidR="008F4FFB" w:rsidRDefault="006B396A" w:rsidP="00551550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rFonts w:ascii="Arial" w:hAnsi="Arial" w:cs="Arial"/>
          <w:color w:val="auto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auto"/>
          <w:sz w:val="24"/>
          <w:szCs w:val="24"/>
        </w:rPr>
        <w:lastRenderedPageBreak/>
        <w:t>PENGUMPULAN TUGAS:</w:t>
      </w:r>
    </w:p>
    <w:p w14:paraId="21BB973C" w14:textId="77777777" w:rsidR="006B396A" w:rsidRPr="006B396A" w:rsidRDefault="006B396A" w:rsidP="00551550">
      <w:pPr>
        <w:spacing w:line="360" w:lineRule="auto"/>
        <w:rPr>
          <w:lang w:val="en-AU"/>
        </w:rPr>
      </w:pPr>
    </w:p>
    <w:p w14:paraId="60CE5821" w14:textId="77777777" w:rsidR="008F4FFB" w:rsidRPr="008F4FFB" w:rsidRDefault="008F4FFB" w:rsidP="00551550">
      <w:pPr>
        <w:numPr>
          <w:ilvl w:val="0"/>
          <w:numId w:val="47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Tuliskan kode program di atas dalam file terpisah untuk masing-masing tugas.</w:t>
      </w:r>
    </w:p>
    <w:p w14:paraId="5F6C3652" w14:textId="17667154" w:rsidR="005E477D" w:rsidRDefault="008F4FFB" w:rsidP="00551550">
      <w:pPr>
        <w:numPr>
          <w:ilvl w:val="0"/>
          <w:numId w:val="47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 xml:space="preserve">Berikan nama file sesuai dengan tugas yang diberikan, misalnya </w:t>
      </w:r>
      <w:r w:rsidRPr="005E477D">
        <w:rPr>
          <w:rStyle w:val="HTMLCode"/>
          <w:rFonts w:ascii="Arial" w:eastAsiaTheme="minorHAnsi" w:hAnsi="Arial" w:cs="Arial"/>
          <w:b/>
          <w:i/>
          <w:color w:val="auto"/>
          <w:sz w:val="24"/>
          <w:szCs w:val="24"/>
        </w:rPr>
        <w:t>tugas1.c</w:t>
      </w:r>
      <w:r w:rsidRPr="008F4FFB">
        <w:rPr>
          <w:rFonts w:ascii="Arial" w:hAnsi="Arial" w:cs="Arial"/>
          <w:color w:val="auto"/>
          <w:sz w:val="24"/>
          <w:szCs w:val="24"/>
        </w:rPr>
        <w:t xml:space="preserve"> dan </w:t>
      </w:r>
      <w:r w:rsidRPr="005E477D">
        <w:rPr>
          <w:rStyle w:val="HTMLCode"/>
          <w:rFonts w:ascii="Arial" w:eastAsiaTheme="minorHAnsi" w:hAnsi="Arial" w:cs="Arial"/>
          <w:b/>
          <w:i/>
          <w:color w:val="auto"/>
          <w:sz w:val="24"/>
          <w:szCs w:val="24"/>
        </w:rPr>
        <w:t>tugas2.c</w:t>
      </w:r>
      <w:r w:rsidRPr="008F4FFB">
        <w:rPr>
          <w:rFonts w:ascii="Arial" w:hAnsi="Arial" w:cs="Arial"/>
          <w:color w:val="auto"/>
          <w:sz w:val="24"/>
          <w:szCs w:val="24"/>
        </w:rPr>
        <w:t>.</w:t>
      </w:r>
      <w:r w:rsidR="005E477D">
        <w:rPr>
          <w:rFonts w:ascii="Arial" w:hAnsi="Arial" w:cs="Arial"/>
          <w:color w:val="auto"/>
          <w:sz w:val="24"/>
          <w:szCs w:val="24"/>
        </w:rPr>
        <w:t xml:space="preserve"> Kedua program dikumpulkan dalam folder dan dibuat dalam folder kompresi (.zip).</w:t>
      </w:r>
    </w:p>
    <w:p w14:paraId="501651AC" w14:textId="07C7F85F" w:rsidR="00E769B8" w:rsidRPr="005E477D" w:rsidRDefault="00E769B8" w:rsidP="00551550">
      <w:pPr>
        <w:numPr>
          <w:ilvl w:val="0"/>
          <w:numId w:val="47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Berikan catatan/komentar dari masing-masing code yang dibuat.</w:t>
      </w:r>
    </w:p>
    <w:p w14:paraId="1AD972FA" w14:textId="77777777" w:rsidR="008F4FFB" w:rsidRPr="008F4FFB" w:rsidRDefault="008F4FFB" w:rsidP="00551550">
      <w:pPr>
        <w:numPr>
          <w:ilvl w:val="0"/>
          <w:numId w:val="47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Pastikan program dapat dikompilasi dan dijalankan tanpa kesalahan.</w:t>
      </w:r>
    </w:p>
    <w:p w14:paraId="231C9CB1" w14:textId="71C08696" w:rsidR="008F4FFB" w:rsidRPr="008F4FFB" w:rsidRDefault="008F4FFB" w:rsidP="00551550">
      <w:pPr>
        <w:numPr>
          <w:ilvl w:val="0"/>
          <w:numId w:val="47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8F4FFB">
        <w:rPr>
          <w:rFonts w:ascii="Arial" w:hAnsi="Arial" w:cs="Arial"/>
          <w:color w:val="auto"/>
          <w:sz w:val="24"/>
          <w:szCs w:val="24"/>
        </w:rPr>
        <w:t>Kumpulkan file kode program melalui platform pengumpulan tugas yang telah ditentukan.</w:t>
      </w:r>
    </w:p>
    <w:p w14:paraId="57AAEA7F" w14:textId="77777777" w:rsidR="00E1445E" w:rsidRPr="008F4FFB" w:rsidRDefault="00E1445E" w:rsidP="00551550">
      <w:pPr>
        <w:pStyle w:val="NaskahReferensiAPA"/>
        <w:spacing w:after="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</w:p>
    <w:p w14:paraId="7B4BAA09" w14:textId="20C724FD" w:rsidR="00E1445E" w:rsidRPr="008F4FFB" w:rsidRDefault="00E1445E" w:rsidP="00551550">
      <w:pPr>
        <w:pStyle w:val="NaskahReferensiAPA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12E2D25B" w14:textId="77777777" w:rsidR="00E1445E" w:rsidRPr="008F4FFB" w:rsidRDefault="00E1445E" w:rsidP="00551550">
      <w:pPr>
        <w:pStyle w:val="NaskahReferensiAPA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46F774EB" w14:textId="7E1D5518" w:rsidR="00A31C3C" w:rsidRPr="008F4FFB" w:rsidRDefault="00A31C3C" w:rsidP="00551550">
      <w:pPr>
        <w:pStyle w:val="NaskahReferensiAPA"/>
        <w:spacing w:after="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</w:p>
    <w:sectPr w:rsidR="00A31C3C" w:rsidRPr="008F4FFB" w:rsidSect="000E740A">
      <w:headerReference w:type="default" r:id="rId8"/>
      <w:footerReference w:type="default" r:id="rId9"/>
      <w:headerReference w:type="first" r:id="rId10"/>
      <w:footerReference w:type="first" r:id="rId11"/>
      <w:pgSz w:w="11907" w:h="16839" w:code="122"/>
      <w:pgMar w:top="2268" w:right="1701" w:bottom="1701" w:left="2268" w:header="284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6E7CB" w14:textId="77777777" w:rsidR="003C0C2F" w:rsidRDefault="003C0C2F" w:rsidP="0080214F">
      <w:pPr>
        <w:pStyle w:val="BalloonText"/>
      </w:pPr>
      <w:r>
        <w:separator/>
      </w:r>
    </w:p>
  </w:endnote>
  <w:endnote w:type="continuationSeparator" w:id="0">
    <w:p w14:paraId="4D0C1F99" w14:textId="77777777" w:rsidR="003C0C2F" w:rsidRDefault="003C0C2F" w:rsidP="0080214F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Times New Roman"/>
    <w:panose1 w:val="00000000000000000000"/>
    <w:charset w:val="4D"/>
    <w:family w:val="roman"/>
    <w:notTrueType/>
    <w:pitch w:val="variable"/>
    <w:sig w:usb0="00000007" w:usb1="00000000" w:usb2="00000000" w:usb3="00000000" w:csb0="00000093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altName w:val="Corbel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Quattrocento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0487D" w14:textId="2BF01DCF" w:rsidR="000E740A" w:rsidRPr="000E740A" w:rsidRDefault="00F14083" w:rsidP="00F14083">
    <w:pPr>
      <w:tabs>
        <w:tab w:val="right" w:pos="7938"/>
      </w:tabs>
      <w:jc w:val="right"/>
    </w:pPr>
    <w:r w:rsidRPr="0054175C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F4D66" w14:textId="727A86FA" w:rsidR="00E61FE8" w:rsidRPr="0054175C" w:rsidRDefault="0054175C" w:rsidP="0054175C">
    <w:pPr>
      <w:tabs>
        <w:tab w:val="right" w:pos="7938"/>
      </w:tabs>
      <w:jc w:val="right"/>
      <w:rPr>
        <w:rFonts w:ascii="Times New Roman" w:hAnsi="Times New Roman" w:cs="Times New Roman"/>
        <w:sz w:val="24"/>
        <w:szCs w:val="24"/>
      </w:rPr>
    </w:pPr>
    <w:r w:rsidRPr="0054175C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AD1FB" w14:textId="77777777" w:rsidR="003C0C2F" w:rsidRDefault="003C0C2F" w:rsidP="0080214F">
      <w:pPr>
        <w:pStyle w:val="BalloonText"/>
      </w:pPr>
      <w:r>
        <w:separator/>
      </w:r>
    </w:p>
  </w:footnote>
  <w:footnote w:type="continuationSeparator" w:id="0">
    <w:p w14:paraId="0644DB1E" w14:textId="77777777" w:rsidR="003C0C2F" w:rsidRDefault="003C0C2F" w:rsidP="0080214F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D3AA7" w14:textId="2A5B8CEA" w:rsidR="0080214F" w:rsidRDefault="00F14083" w:rsidP="000E740A">
    <w:r>
      <w:rPr>
        <w:noProof/>
      </w:rPr>
      <w:drawing>
        <wp:anchor distT="0" distB="0" distL="114300" distR="114300" simplePos="0" relativeHeight="251665408" behindDoc="1" locked="0" layoutInCell="1" allowOverlap="1" wp14:anchorId="1539C3DA" wp14:editId="1A0F07F7">
          <wp:simplePos x="0" y="0"/>
          <wp:positionH relativeFrom="column">
            <wp:posOffset>-1371600</wp:posOffset>
          </wp:positionH>
          <wp:positionV relativeFrom="paragraph">
            <wp:posOffset>-124460</wp:posOffset>
          </wp:positionV>
          <wp:extent cx="2234311" cy="4171950"/>
          <wp:effectExtent l="0" t="0" r="0" b="0"/>
          <wp:wrapNone/>
          <wp:docPr id="2" name="Picture 2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311" cy="417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DEC91" w14:textId="5C499796" w:rsidR="0080214F" w:rsidRPr="000E740A" w:rsidRDefault="00F14083" w:rsidP="000E740A">
    <w:r>
      <w:rPr>
        <w:noProof/>
      </w:rPr>
      <w:drawing>
        <wp:anchor distT="0" distB="0" distL="114300" distR="114300" simplePos="0" relativeHeight="251663360" behindDoc="1" locked="0" layoutInCell="1" allowOverlap="1" wp14:anchorId="0E494211" wp14:editId="0B313B62">
          <wp:simplePos x="0" y="0"/>
          <wp:positionH relativeFrom="column">
            <wp:posOffset>-1400175</wp:posOffset>
          </wp:positionH>
          <wp:positionV relativeFrom="paragraph">
            <wp:posOffset>-153035</wp:posOffset>
          </wp:positionV>
          <wp:extent cx="2234311" cy="4171950"/>
          <wp:effectExtent l="0" t="0" r="0" b="0"/>
          <wp:wrapNone/>
          <wp:docPr id="26" name="Picture 26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311" cy="417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B92EA5" w14:textId="77777777" w:rsidR="0080214F" w:rsidRPr="000E740A" w:rsidRDefault="0080214F" w:rsidP="00F14083">
    <w:pPr>
      <w:shd w:val="clear" w:color="auto" w:fill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F30DA"/>
    <w:multiLevelType w:val="multilevel"/>
    <w:tmpl w:val="9332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84801"/>
    <w:multiLevelType w:val="multilevel"/>
    <w:tmpl w:val="8E887A6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" w15:restartNumberingAfterBreak="0">
    <w:nsid w:val="09BE6E6C"/>
    <w:multiLevelType w:val="hybridMultilevel"/>
    <w:tmpl w:val="CB5C1DBA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BD4EA9"/>
    <w:multiLevelType w:val="hybridMultilevel"/>
    <w:tmpl w:val="FF0E763C"/>
    <w:lvl w:ilvl="0" w:tplc="FF1EE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91A58"/>
    <w:multiLevelType w:val="hybridMultilevel"/>
    <w:tmpl w:val="D1BE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96DD0"/>
    <w:multiLevelType w:val="multilevel"/>
    <w:tmpl w:val="1E60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FE3D29"/>
    <w:multiLevelType w:val="hybridMultilevel"/>
    <w:tmpl w:val="786C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01622"/>
    <w:multiLevelType w:val="hybridMultilevel"/>
    <w:tmpl w:val="AA027BE8"/>
    <w:lvl w:ilvl="0" w:tplc="04090019">
      <w:start w:val="1"/>
      <w:numFmt w:val="lowerLetter"/>
      <w:lvlText w:val="%1."/>
      <w:lvlJc w:val="left"/>
      <w:pPr>
        <w:ind w:left="437" w:hanging="360"/>
      </w:p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4" w15:restartNumberingAfterBreak="0">
    <w:nsid w:val="2648638C"/>
    <w:multiLevelType w:val="hybridMultilevel"/>
    <w:tmpl w:val="68FCF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BF3381"/>
    <w:multiLevelType w:val="hybridMultilevel"/>
    <w:tmpl w:val="2D1E2250"/>
    <w:lvl w:ilvl="0" w:tplc="BD0ADA0C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6E0162E"/>
    <w:multiLevelType w:val="hybridMultilevel"/>
    <w:tmpl w:val="6B32D4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7DF4D37"/>
    <w:multiLevelType w:val="multilevel"/>
    <w:tmpl w:val="88C80C2E"/>
    <w:lvl w:ilvl="0">
      <w:start w:val="1"/>
      <w:numFmt w:val="decimal"/>
      <w:pStyle w:val="NAskahGambar"/>
      <w:lvlText w:val="Gb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9B16A0"/>
    <w:multiLevelType w:val="hybridMultilevel"/>
    <w:tmpl w:val="3B7099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681D82"/>
    <w:multiLevelType w:val="multilevel"/>
    <w:tmpl w:val="95B0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23" w15:restartNumberingAfterBreak="0">
    <w:nsid w:val="3B44535B"/>
    <w:multiLevelType w:val="hybridMultilevel"/>
    <w:tmpl w:val="BCD02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32177D"/>
    <w:multiLevelType w:val="hybridMultilevel"/>
    <w:tmpl w:val="3214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6097E17"/>
    <w:multiLevelType w:val="multilevel"/>
    <w:tmpl w:val="1562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68050E"/>
    <w:multiLevelType w:val="hybridMultilevel"/>
    <w:tmpl w:val="AB405D3C"/>
    <w:lvl w:ilvl="0" w:tplc="3CDAEE6C">
      <w:numFmt w:val="bullet"/>
      <w:pStyle w:val="ListParagraph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29" w15:restartNumberingAfterBreak="0">
    <w:nsid w:val="4B6A794F"/>
    <w:multiLevelType w:val="multilevel"/>
    <w:tmpl w:val="B2F629C6"/>
    <w:lvl w:ilvl="0">
      <w:start w:val="1"/>
      <w:numFmt w:val="decimal"/>
      <w:pStyle w:val="normalnaskahbulletnomor"/>
      <w:lvlText w:val="%1."/>
      <w:lvlJc w:val="left"/>
      <w:pPr>
        <w:ind w:left="1418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normalpoin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4E183EC0"/>
    <w:multiLevelType w:val="hybridMultilevel"/>
    <w:tmpl w:val="F620F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E985013"/>
    <w:multiLevelType w:val="hybridMultilevel"/>
    <w:tmpl w:val="F57E9FCE"/>
    <w:lvl w:ilvl="0" w:tplc="403CC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35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5C335E74"/>
    <w:multiLevelType w:val="multilevel"/>
    <w:tmpl w:val="2570B31A"/>
    <w:lvl w:ilvl="0">
      <w:start w:val="1"/>
      <w:numFmt w:val="decimal"/>
      <w:pStyle w:val="NormalGamabr"/>
      <w:lvlText w:val="Gambar 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7" w15:restartNumberingAfterBreak="0">
    <w:nsid w:val="5D7924DC"/>
    <w:multiLevelType w:val="hybridMultilevel"/>
    <w:tmpl w:val="6B56482C"/>
    <w:lvl w:ilvl="0" w:tplc="55CCF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7FE1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7994C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940A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C04D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96801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A0A3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3AE84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A76C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8" w15:restartNumberingAfterBreak="0">
    <w:nsid w:val="60F26B77"/>
    <w:multiLevelType w:val="hybridMultilevel"/>
    <w:tmpl w:val="FA10B914"/>
    <w:lvl w:ilvl="0" w:tplc="AF18AFC4">
      <w:start w:val="1"/>
      <w:numFmt w:val="decimal"/>
      <w:pStyle w:val="TOC1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0" w15:restartNumberingAfterBreak="0">
    <w:nsid w:val="6C6656A4"/>
    <w:multiLevelType w:val="hybridMultilevel"/>
    <w:tmpl w:val="8192651E"/>
    <w:lvl w:ilvl="0" w:tplc="798EAD88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162B3F"/>
    <w:multiLevelType w:val="multilevel"/>
    <w:tmpl w:val="B57E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7A7F2E1B"/>
    <w:multiLevelType w:val="hybridMultilevel"/>
    <w:tmpl w:val="DBB07B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6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34"/>
    <w:lvlOverride w:ilvl="0">
      <w:startOverride w:val="1"/>
    </w:lvlOverride>
  </w:num>
  <w:num w:numId="4">
    <w:abstractNumId w:val="46"/>
  </w:num>
  <w:num w:numId="5">
    <w:abstractNumId w:val="41"/>
  </w:num>
  <w:num w:numId="6">
    <w:abstractNumId w:val="36"/>
  </w:num>
  <w:num w:numId="7">
    <w:abstractNumId w:val="19"/>
  </w:num>
  <w:num w:numId="8">
    <w:abstractNumId w:val="18"/>
  </w:num>
  <w:num w:numId="9">
    <w:abstractNumId w:val="5"/>
  </w:num>
  <w:num w:numId="10">
    <w:abstractNumId w:val="35"/>
  </w:num>
  <w:num w:numId="11">
    <w:abstractNumId w:val="8"/>
  </w:num>
  <w:num w:numId="12">
    <w:abstractNumId w:val="27"/>
  </w:num>
  <w:num w:numId="13">
    <w:abstractNumId w:val="17"/>
  </w:num>
  <w:num w:numId="14">
    <w:abstractNumId w:val="7"/>
  </w:num>
  <w:num w:numId="15">
    <w:abstractNumId w:val="40"/>
  </w:num>
  <w:num w:numId="16">
    <w:abstractNumId w:val="6"/>
  </w:num>
  <w:num w:numId="17">
    <w:abstractNumId w:val="33"/>
    <w:lvlOverride w:ilvl="0">
      <w:startOverride w:val="1"/>
    </w:lvlOverride>
  </w:num>
  <w:num w:numId="18">
    <w:abstractNumId w:val="9"/>
  </w:num>
  <w:num w:numId="19">
    <w:abstractNumId w:val="1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45"/>
  </w:num>
  <w:num w:numId="23">
    <w:abstractNumId w:val="11"/>
  </w:num>
  <w:num w:numId="24">
    <w:abstractNumId w:val="39"/>
  </w:num>
  <w:num w:numId="25">
    <w:abstractNumId w:val="28"/>
    <w:lvlOverride w:ilvl="0">
      <w:startOverride w:val="1"/>
    </w:lvlOverride>
  </w:num>
  <w:num w:numId="26">
    <w:abstractNumId w:val="29"/>
  </w:num>
  <w:num w:numId="2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8"/>
  </w:num>
  <w:num w:numId="29">
    <w:abstractNumId w:val="12"/>
  </w:num>
  <w:num w:numId="30">
    <w:abstractNumId w:val="20"/>
  </w:num>
  <w:num w:numId="31">
    <w:abstractNumId w:val="4"/>
  </w:num>
  <w:num w:numId="32">
    <w:abstractNumId w:val="24"/>
  </w:num>
  <w:num w:numId="33">
    <w:abstractNumId w:val="31"/>
  </w:num>
  <w:num w:numId="34">
    <w:abstractNumId w:val="14"/>
  </w:num>
  <w:num w:numId="35">
    <w:abstractNumId w:val="37"/>
  </w:num>
  <w:num w:numId="36">
    <w:abstractNumId w:val="32"/>
  </w:num>
  <w:num w:numId="37">
    <w:abstractNumId w:val="3"/>
  </w:num>
  <w:num w:numId="38">
    <w:abstractNumId w:val="16"/>
  </w:num>
  <w:num w:numId="39">
    <w:abstractNumId w:val="13"/>
  </w:num>
  <w:num w:numId="40">
    <w:abstractNumId w:val="2"/>
  </w:num>
  <w:num w:numId="41">
    <w:abstractNumId w:val="23"/>
  </w:num>
  <w:num w:numId="42">
    <w:abstractNumId w:val="44"/>
  </w:num>
  <w:num w:numId="43">
    <w:abstractNumId w:val="10"/>
  </w:num>
  <w:num w:numId="44">
    <w:abstractNumId w:val="21"/>
  </w:num>
  <w:num w:numId="45">
    <w:abstractNumId w:val="42"/>
  </w:num>
  <w:num w:numId="46">
    <w:abstractNumId w:val="26"/>
  </w:num>
  <w:num w:numId="47">
    <w:abstractNumId w:val="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28A"/>
    <w:rsid w:val="00012E9A"/>
    <w:rsid w:val="00013B08"/>
    <w:rsid w:val="00025D67"/>
    <w:rsid w:val="000267A9"/>
    <w:rsid w:val="000330BD"/>
    <w:rsid w:val="000357FB"/>
    <w:rsid w:val="0004344A"/>
    <w:rsid w:val="00043B72"/>
    <w:rsid w:val="00045DB3"/>
    <w:rsid w:val="0006354C"/>
    <w:rsid w:val="000737C0"/>
    <w:rsid w:val="00076645"/>
    <w:rsid w:val="0008352A"/>
    <w:rsid w:val="000943F6"/>
    <w:rsid w:val="000A137A"/>
    <w:rsid w:val="000A64D5"/>
    <w:rsid w:val="000B00BF"/>
    <w:rsid w:val="000B22BC"/>
    <w:rsid w:val="000B3874"/>
    <w:rsid w:val="000C01D4"/>
    <w:rsid w:val="000C1BE0"/>
    <w:rsid w:val="000C39E4"/>
    <w:rsid w:val="000C6C88"/>
    <w:rsid w:val="000D1476"/>
    <w:rsid w:val="000D422D"/>
    <w:rsid w:val="000D74B0"/>
    <w:rsid w:val="000E29F6"/>
    <w:rsid w:val="000E6910"/>
    <w:rsid w:val="000E740A"/>
    <w:rsid w:val="000F4501"/>
    <w:rsid w:val="001057F3"/>
    <w:rsid w:val="00110009"/>
    <w:rsid w:val="001124F2"/>
    <w:rsid w:val="00112532"/>
    <w:rsid w:val="001131F2"/>
    <w:rsid w:val="00114769"/>
    <w:rsid w:val="001204A7"/>
    <w:rsid w:val="00120969"/>
    <w:rsid w:val="001271AC"/>
    <w:rsid w:val="00131D35"/>
    <w:rsid w:val="001443F8"/>
    <w:rsid w:val="00144B5B"/>
    <w:rsid w:val="00150FF1"/>
    <w:rsid w:val="00152F8E"/>
    <w:rsid w:val="00154C67"/>
    <w:rsid w:val="00166118"/>
    <w:rsid w:val="00167C08"/>
    <w:rsid w:val="0017193C"/>
    <w:rsid w:val="00182A82"/>
    <w:rsid w:val="00184826"/>
    <w:rsid w:val="001935A9"/>
    <w:rsid w:val="001946BD"/>
    <w:rsid w:val="001A1FD6"/>
    <w:rsid w:val="001A2C44"/>
    <w:rsid w:val="001B4CD2"/>
    <w:rsid w:val="001B4DA2"/>
    <w:rsid w:val="001C2490"/>
    <w:rsid w:val="001C29EF"/>
    <w:rsid w:val="001C43D0"/>
    <w:rsid w:val="001D0BA3"/>
    <w:rsid w:val="001D0FC5"/>
    <w:rsid w:val="001D42F4"/>
    <w:rsid w:val="001E04FC"/>
    <w:rsid w:val="001F1E76"/>
    <w:rsid w:val="001F5EFC"/>
    <w:rsid w:val="00201D30"/>
    <w:rsid w:val="002029C2"/>
    <w:rsid w:val="00203D55"/>
    <w:rsid w:val="00206F26"/>
    <w:rsid w:val="00212FB5"/>
    <w:rsid w:val="00214CAC"/>
    <w:rsid w:val="00215C2D"/>
    <w:rsid w:val="00222102"/>
    <w:rsid w:val="002321F9"/>
    <w:rsid w:val="00232B8E"/>
    <w:rsid w:val="00245870"/>
    <w:rsid w:val="00261056"/>
    <w:rsid w:val="0026246A"/>
    <w:rsid w:val="002648A5"/>
    <w:rsid w:val="0026521D"/>
    <w:rsid w:val="00270AA0"/>
    <w:rsid w:val="002710F2"/>
    <w:rsid w:val="00272825"/>
    <w:rsid w:val="002748A0"/>
    <w:rsid w:val="002772FC"/>
    <w:rsid w:val="00283A81"/>
    <w:rsid w:val="00292BA6"/>
    <w:rsid w:val="00294927"/>
    <w:rsid w:val="00296982"/>
    <w:rsid w:val="002A31AE"/>
    <w:rsid w:val="002A4D10"/>
    <w:rsid w:val="002A7ECE"/>
    <w:rsid w:val="002C05E3"/>
    <w:rsid w:val="002D1A72"/>
    <w:rsid w:val="002D1E39"/>
    <w:rsid w:val="002D391E"/>
    <w:rsid w:val="002D5222"/>
    <w:rsid w:val="002D63D1"/>
    <w:rsid w:val="002D683E"/>
    <w:rsid w:val="002E2AA3"/>
    <w:rsid w:val="002E5176"/>
    <w:rsid w:val="002E764C"/>
    <w:rsid w:val="002F24D2"/>
    <w:rsid w:val="002F564E"/>
    <w:rsid w:val="003105DB"/>
    <w:rsid w:val="003113F9"/>
    <w:rsid w:val="00317FED"/>
    <w:rsid w:val="0032026D"/>
    <w:rsid w:val="00331B43"/>
    <w:rsid w:val="00335C3B"/>
    <w:rsid w:val="003376E1"/>
    <w:rsid w:val="003478E9"/>
    <w:rsid w:val="003504C2"/>
    <w:rsid w:val="00355DBC"/>
    <w:rsid w:val="00357B84"/>
    <w:rsid w:val="00362748"/>
    <w:rsid w:val="00371832"/>
    <w:rsid w:val="00373379"/>
    <w:rsid w:val="003777E3"/>
    <w:rsid w:val="00382BEF"/>
    <w:rsid w:val="00385C1B"/>
    <w:rsid w:val="00387CB8"/>
    <w:rsid w:val="003937E4"/>
    <w:rsid w:val="003A2E40"/>
    <w:rsid w:val="003A76B3"/>
    <w:rsid w:val="003B2CB4"/>
    <w:rsid w:val="003C0C2F"/>
    <w:rsid w:val="003C4D67"/>
    <w:rsid w:val="003D562F"/>
    <w:rsid w:val="003E1DC0"/>
    <w:rsid w:val="003F2603"/>
    <w:rsid w:val="003F3BBE"/>
    <w:rsid w:val="003F52F4"/>
    <w:rsid w:val="003F6A4B"/>
    <w:rsid w:val="004018CE"/>
    <w:rsid w:val="0040429E"/>
    <w:rsid w:val="00410F37"/>
    <w:rsid w:val="00413F69"/>
    <w:rsid w:val="0041491B"/>
    <w:rsid w:val="0041788D"/>
    <w:rsid w:val="00424DEF"/>
    <w:rsid w:val="0044207F"/>
    <w:rsid w:val="0044293B"/>
    <w:rsid w:val="00444E9B"/>
    <w:rsid w:val="00453416"/>
    <w:rsid w:val="00456631"/>
    <w:rsid w:val="00466C83"/>
    <w:rsid w:val="00471584"/>
    <w:rsid w:val="004736A5"/>
    <w:rsid w:val="00480A4B"/>
    <w:rsid w:val="00481B00"/>
    <w:rsid w:val="00484274"/>
    <w:rsid w:val="004A2475"/>
    <w:rsid w:val="004B4853"/>
    <w:rsid w:val="004B5446"/>
    <w:rsid w:val="004B5704"/>
    <w:rsid w:val="004C20BF"/>
    <w:rsid w:val="004C421E"/>
    <w:rsid w:val="004D152E"/>
    <w:rsid w:val="004D4C4D"/>
    <w:rsid w:val="004F1591"/>
    <w:rsid w:val="004F4B9E"/>
    <w:rsid w:val="004F6869"/>
    <w:rsid w:val="004F69A3"/>
    <w:rsid w:val="00501936"/>
    <w:rsid w:val="005047EE"/>
    <w:rsid w:val="005065F3"/>
    <w:rsid w:val="0051350D"/>
    <w:rsid w:val="00514C15"/>
    <w:rsid w:val="0052571E"/>
    <w:rsid w:val="005264AE"/>
    <w:rsid w:val="00526725"/>
    <w:rsid w:val="00527D84"/>
    <w:rsid w:val="00530C93"/>
    <w:rsid w:val="0053151F"/>
    <w:rsid w:val="005321EC"/>
    <w:rsid w:val="00533F1E"/>
    <w:rsid w:val="00537B6D"/>
    <w:rsid w:val="0054175C"/>
    <w:rsid w:val="00551550"/>
    <w:rsid w:val="00551C79"/>
    <w:rsid w:val="00552310"/>
    <w:rsid w:val="00553F13"/>
    <w:rsid w:val="00554228"/>
    <w:rsid w:val="005556FA"/>
    <w:rsid w:val="005607B4"/>
    <w:rsid w:val="005643C2"/>
    <w:rsid w:val="0057090B"/>
    <w:rsid w:val="0058451E"/>
    <w:rsid w:val="0059015B"/>
    <w:rsid w:val="0059130D"/>
    <w:rsid w:val="0059292A"/>
    <w:rsid w:val="005977B6"/>
    <w:rsid w:val="00597EF4"/>
    <w:rsid w:val="005A22CA"/>
    <w:rsid w:val="005A2C74"/>
    <w:rsid w:val="005A341E"/>
    <w:rsid w:val="005A4B25"/>
    <w:rsid w:val="005B002E"/>
    <w:rsid w:val="005B0978"/>
    <w:rsid w:val="005B28AA"/>
    <w:rsid w:val="005C5A20"/>
    <w:rsid w:val="005E2465"/>
    <w:rsid w:val="005E3AB2"/>
    <w:rsid w:val="005E477D"/>
    <w:rsid w:val="005F2B13"/>
    <w:rsid w:val="0060360D"/>
    <w:rsid w:val="0060492A"/>
    <w:rsid w:val="0061032B"/>
    <w:rsid w:val="00610A05"/>
    <w:rsid w:val="00615CAE"/>
    <w:rsid w:val="006176B5"/>
    <w:rsid w:val="00627BE3"/>
    <w:rsid w:val="00630E59"/>
    <w:rsid w:val="00631B80"/>
    <w:rsid w:val="00631C53"/>
    <w:rsid w:val="00637F10"/>
    <w:rsid w:val="0064602D"/>
    <w:rsid w:val="00647F57"/>
    <w:rsid w:val="00655FAD"/>
    <w:rsid w:val="00657864"/>
    <w:rsid w:val="006753F9"/>
    <w:rsid w:val="00676D91"/>
    <w:rsid w:val="00686D45"/>
    <w:rsid w:val="00695D7D"/>
    <w:rsid w:val="006976A5"/>
    <w:rsid w:val="006A2BFD"/>
    <w:rsid w:val="006A3FBF"/>
    <w:rsid w:val="006B243A"/>
    <w:rsid w:val="006B396A"/>
    <w:rsid w:val="006C2DCC"/>
    <w:rsid w:val="006C5078"/>
    <w:rsid w:val="006C569A"/>
    <w:rsid w:val="006D40CA"/>
    <w:rsid w:val="006D466D"/>
    <w:rsid w:val="006E145C"/>
    <w:rsid w:val="006E3DE2"/>
    <w:rsid w:val="007024B7"/>
    <w:rsid w:val="00703663"/>
    <w:rsid w:val="00706FBC"/>
    <w:rsid w:val="00707622"/>
    <w:rsid w:val="00720F51"/>
    <w:rsid w:val="00723B1F"/>
    <w:rsid w:val="00730B67"/>
    <w:rsid w:val="00736F26"/>
    <w:rsid w:val="00737AA4"/>
    <w:rsid w:val="00746F3E"/>
    <w:rsid w:val="0075200F"/>
    <w:rsid w:val="0075269A"/>
    <w:rsid w:val="0075711E"/>
    <w:rsid w:val="00771C96"/>
    <w:rsid w:val="00777368"/>
    <w:rsid w:val="00782330"/>
    <w:rsid w:val="00783A85"/>
    <w:rsid w:val="00783C51"/>
    <w:rsid w:val="0079039C"/>
    <w:rsid w:val="0079209E"/>
    <w:rsid w:val="00794A42"/>
    <w:rsid w:val="00797394"/>
    <w:rsid w:val="007978E4"/>
    <w:rsid w:val="007A32DB"/>
    <w:rsid w:val="007B0A7A"/>
    <w:rsid w:val="007B4C3E"/>
    <w:rsid w:val="007B5BA2"/>
    <w:rsid w:val="007C475A"/>
    <w:rsid w:val="007D2213"/>
    <w:rsid w:val="007E168E"/>
    <w:rsid w:val="007E51BE"/>
    <w:rsid w:val="007F3370"/>
    <w:rsid w:val="007F4B24"/>
    <w:rsid w:val="00801965"/>
    <w:rsid w:val="0080214F"/>
    <w:rsid w:val="00804101"/>
    <w:rsid w:val="00805DC7"/>
    <w:rsid w:val="008206A6"/>
    <w:rsid w:val="0082261E"/>
    <w:rsid w:val="0082345F"/>
    <w:rsid w:val="00832CC7"/>
    <w:rsid w:val="00841C17"/>
    <w:rsid w:val="00842306"/>
    <w:rsid w:val="00846A95"/>
    <w:rsid w:val="00846D46"/>
    <w:rsid w:val="00850814"/>
    <w:rsid w:val="00862786"/>
    <w:rsid w:val="008635BF"/>
    <w:rsid w:val="008638A9"/>
    <w:rsid w:val="00870AAF"/>
    <w:rsid w:val="0087376F"/>
    <w:rsid w:val="0087799F"/>
    <w:rsid w:val="00883769"/>
    <w:rsid w:val="00883AAF"/>
    <w:rsid w:val="00885BFF"/>
    <w:rsid w:val="00892392"/>
    <w:rsid w:val="0089452A"/>
    <w:rsid w:val="0089781B"/>
    <w:rsid w:val="008A22BA"/>
    <w:rsid w:val="008A57B7"/>
    <w:rsid w:val="008A718A"/>
    <w:rsid w:val="008B3BD9"/>
    <w:rsid w:val="008B4CE0"/>
    <w:rsid w:val="008B77D0"/>
    <w:rsid w:val="008C3955"/>
    <w:rsid w:val="008C480F"/>
    <w:rsid w:val="008C6177"/>
    <w:rsid w:val="008C649E"/>
    <w:rsid w:val="008C71CB"/>
    <w:rsid w:val="008C750F"/>
    <w:rsid w:val="008D0221"/>
    <w:rsid w:val="008D7D79"/>
    <w:rsid w:val="008E22C3"/>
    <w:rsid w:val="008E3D49"/>
    <w:rsid w:val="008F3033"/>
    <w:rsid w:val="008F4FFB"/>
    <w:rsid w:val="008F7CAC"/>
    <w:rsid w:val="00902D9B"/>
    <w:rsid w:val="0090428A"/>
    <w:rsid w:val="00905A2D"/>
    <w:rsid w:val="00916EC9"/>
    <w:rsid w:val="009264E3"/>
    <w:rsid w:val="009300B9"/>
    <w:rsid w:val="00934C16"/>
    <w:rsid w:val="00935066"/>
    <w:rsid w:val="00942F2C"/>
    <w:rsid w:val="00946557"/>
    <w:rsid w:val="00951097"/>
    <w:rsid w:val="009527B5"/>
    <w:rsid w:val="0095597B"/>
    <w:rsid w:val="00962259"/>
    <w:rsid w:val="00970CB3"/>
    <w:rsid w:val="009718F1"/>
    <w:rsid w:val="00987ED9"/>
    <w:rsid w:val="009A3271"/>
    <w:rsid w:val="009A6444"/>
    <w:rsid w:val="009B3637"/>
    <w:rsid w:val="009B442D"/>
    <w:rsid w:val="009C140D"/>
    <w:rsid w:val="009C3008"/>
    <w:rsid w:val="009C483A"/>
    <w:rsid w:val="009C5581"/>
    <w:rsid w:val="009C5776"/>
    <w:rsid w:val="009C5F48"/>
    <w:rsid w:val="009D3837"/>
    <w:rsid w:val="009D4312"/>
    <w:rsid w:val="009E23D4"/>
    <w:rsid w:val="009E3529"/>
    <w:rsid w:val="00A016D6"/>
    <w:rsid w:val="00A061BB"/>
    <w:rsid w:val="00A06256"/>
    <w:rsid w:val="00A123E0"/>
    <w:rsid w:val="00A31C3C"/>
    <w:rsid w:val="00A34D75"/>
    <w:rsid w:val="00A37D11"/>
    <w:rsid w:val="00A40027"/>
    <w:rsid w:val="00A64E7E"/>
    <w:rsid w:val="00A7571F"/>
    <w:rsid w:val="00A8165D"/>
    <w:rsid w:val="00A82B3B"/>
    <w:rsid w:val="00A92669"/>
    <w:rsid w:val="00A93E4E"/>
    <w:rsid w:val="00AA219C"/>
    <w:rsid w:val="00AA4380"/>
    <w:rsid w:val="00AC6DD4"/>
    <w:rsid w:val="00AC7E42"/>
    <w:rsid w:val="00AD1118"/>
    <w:rsid w:val="00AD1225"/>
    <w:rsid w:val="00AD2F7F"/>
    <w:rsid w:val="00AE2E59"/>
    <w:rsid w:val="00AF1D26"/>
    <w:rsid w:val="00B01480"/>
    <w:rsid w:val="00B10EB9"/>
    <w:rsid w:val="00B15BE8"/>
    <w:rsid w:val="00B21B78"/>
    <w:rsid w:val="00B2221B"/>
    <w:rsid w:val="00B30966"/>
    <w:rsid w:val="00B334F2"/>
    <w:rsid w:val="00B41388"/>
    <w:rsid w:val="00B42633"/>
    <w:rsid w:val="00B471DE"/>
    <w:rsid w:val="00B60966"/>
    <w:rsid w:val="00B64824"/>
    <w:rsid w:val="00B668D6"/>
    <w:rsid w:val="00B70FB0"/>
    <w:rsid w:val="00B776AB"/>
    <w:rsid w:val="00B80C08"/>
    <w:rsid w:val="00B80E63"/>
    <w:rsid w:val="00B837D4"/>
    <w:rsid w:val="00B969F4"/>
    <w:rsid w:val="00BA0936"/>
    <w:rsid w:val="00BA3B39"/>
    <w:rsid w:val="00BA42C9"/>
    <w:rsid w:val="00BA65DF"/>
    <w:rsid w:val="00BA7607"/>
    <w:rsid w:val="00BB2A68"/>
    <w:rsid w:val="00BB49EF"/>
    <w:rsid w:val="00BB69FF"/>
    <w:rsid w:val="00BC02EA"/>
    <w:rsid w:val="00BC2000"/>
    <w:rsid w:val="00BC2731"/>
    <w:rsid w:val="00BC31A2"/>
    <w:rsid w:val="00BE2467"/>
    <w:rsid w:val="00BF708C"/>
    <w:rsid w:val="00BF7A48"/>
    <w:rsid w:val="00BF7A5C"/>
    <w:rsid w:val="00C00FE6"/>
    <w:rsid w:val="00C17470"/>
    <w:rsid w:val="00C262EE"/>
    <w:rsid w:val="00C26A88"/>
    <w:rsid w:val="00C31839"/>
    <w:rsid w:val="00C341A6"/>
    <w:rsid w:val="00C36ACE"/>
    <w:rsid w:val="00C41810"/>
    <w:rsid w:val="00C438F2"/>
    <w:rsid w:val="00C600C9"/>
    <w:rsid w:val="00C617AD"/>
    <w:rsid w:val="00C70F4D"/>
    <w:rsid w:val="00C72B32"/>
    <w:rsid w:val="00C75587"/>
    <w:rsid w:val="00C8145F"/>
    <w:rsid w:val="00C830C0"/>
    <w:rsid w:val="00C919C6"/>
    <w:rsid w:val="00C9376B"/>
    <w:rsid w:val="00C93B8C"/>
    <w:rsid w:val="00C96025"/>
    <w:rsid w:val="00CA00C7"/>
    <w:rsid w:val="00CA02B9"/>
    <w:rsid w:val="00CA195E"/>
    <w:rsid w:val="00CA479B"/>
    <w:rsid w:val="00CA54F0"/>
    <w:rsid w:val="00CA6499"/>
    <w:rsid w:val="00CB369F"/>
    <w:rsid w:val="00CC0B15"/>
    <w:rsid w:val="00CC0E46"/>
    <w:rsid w:val="00CD7FD6"/>
    <w:rsid w:val="00CE2915"/>
    <w:rsid w:val="00CF0AEA"/>
    <w:rsid w:val="00CF235C"/>
    <w:rsid w:val="00D03B70"/>
    <w:rsid w:val="00D046B0"/>
    <w:rsid w:val="00D15BF6"/>
    <w:rsid w:val="00D16C5D"/>
    <w:rsid w:val="00D30C07"/>
    <w:rsid w:val="00D34EA0"/>
    <w:rsid w:val="00D3524B"/>
    <w:rsid w:val="00D354DA"/>
    <w:rsid w:val="00D43B26"/>
    <w:rsid w:val="00D5530E"/>
    <w:rsid w:val="00D56CC3"/>
    <w:rsid w:val="00D70A0A"/>
    <w:rsid w:val="00D73781"/>
    <w:rsid w:val="00D77ABC"/>
    <w:rsid w:val="00D962A4"/>
    <w:rsid w:val="00D96EB4"/>
    <w:rsid w:val="00D97421"/>
    <w:rsid w:val="00DA12B8"/>
    <w:rsid w:val="00DA79AB"/>
    <w:rsid w:val="00DB1406"/>
    <w:rsid w:val="00DC1F07"/>
    <w:rsid w:val="00DC2B04"/>
    <w:rsid w:val="00DC39CC"/>
    <w:rsid w:val="00DD3385"/>
    <w:rsid w:val="00DD44BC"/>
    <w:rsid w:val="00DD68C9"/>
    <w:rsid w:val="00DE04D0"/>
    <w:rsid w:val="00DF555A"/>
    <w:rsid w:val="00DF6E03"/>
    <w:rsid w:val="00E1445E"/>
    <w:rsid w:val="00E201BC"/>
    <w:rsid w:val="00E20ADA"/>
    <w:rsid w:val="00E21D74"/>
    <w:rsid w:val="00E22A20"/>
    <w:rsid w:val="00E23105"/>
    <w:rsid w:val="00E5078F"/>
    <w:rsid w:val="00E54103"/>
    <w:rsid w:val="00E61DC4"/>
    <w:rsid w:val="00E61FE8"/>
    <w:rsid w:val="00E64A1B"/>
    <w:rsid w:val="00E6610B"/>
    <w:rsid w:val="00E75A20"/>
    <w:rsid w:val="00E769B8"/>
    <w:rsid w:val="00E77236"/>
    <w:rsid w:val="00E8794B"/>
    <w:rsid w:val="00E9097A"/>
    <w:rsid w:val="00E91CA7"/>
    <w:rsid w:val="00E9226D"/>
    <w:rsid w:val="00E94520"/>
    <w:rsid w:val="00EA1132"/>
    <w:rsid w:val="00EB2258"/>
    <w:rsid w:val="00EB5D9E"/>
    <w:rsid w:val="00EC1AF1"/>
    <w:rsid w:val="00EC2C3D"/>
    <w:rsid w:val="00EE774F"/>
    <w:rsid w:val="00EF08E9"/>
    <w:rsid w:val="00EF2E7C"/>
    <w:rsid w:val="00F008AA"/>
    <w:rsid w:val="00F066F3"/>
    <w:rsid w:val="00F14083"/>
    <w:rsid w:val="00F141E9"/>
    <w:rsid w:val="00F26259"/>
    <w:rsid w:val="00F31850"/>
    <w:rsid w:val="00F37206"/>
    <w:rsid w:val="00F416DF"/>
    <w:rsid w:val="00F4618E"/>
    <w:rsid w:val="00F5332B"/>
    <w:rsid w:val="00F60E16"/>
    <w:rsid w:val="00F65E90"/>
    <w:rsid w:val="00F6757F"/>
    <w:rsid w:val="00F717DC"/>
    <w:rsid w:val="00F7425E"/>
    <w:rsid w:val="00F75977"/>
    <w:rsid w:val="00F80764"/>
    <w:rsid w:val="00F8414C"/>
    <w:rsid w:val="00F870D4"/>
    <w:rsid w:val="00F9416D"/>
    <w:rsid w:val="00F94296"/>
    <w:rsid w:val="00F961AF"/>
    <w:rsid w:val="00FA2BB6"/>
    <w:rsid w:val="00FB1887"/>
    <w:rsid w:val="00FB2A02"/>
    <w:rsid w:val="00FB3DE0"/>
    <w:rsid w:val="00FB5C18"/>
    <w:rsid w:val="00FC0277"/>
    <w:rsid w:val="00FC2308"/>
    <w:rsid w:val="00FC5D02"/>
    <w:rsid w:val="00FC6EAC"/>
    <w:rsid w:val="00FD1213"/>
    <w:rsid w:val="00FE11CB"/>
    <w:rsid w:val="00FF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6D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70F4D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3504C2"/>
    <w:pPr>
      <w:numPr>
        <w:numId w:val="9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C2"/>
    <w:pPr>
      <w:numPr>
        <w:ilvl w:val="1"/>
        <w:numId w:val="9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C2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3504C2"/>
    <w:pPr>
      <w:numPr>
        <w:ilvl w:val="3"/>
        <w:numId w:val="9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C2"/>
    <w:pPr>
      <w:numPr>
        <w:ilvl w:val="4"/>
        <w:numId w:val="9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C2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3504C2"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C2"/>
    <w:pPr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C2"/>
    <w:pPr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unhideWhenUsed/>
    <w:rsid w:val="003F3B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504C2"/>
    <w:pPr>
      <w:spacing w:after="0"/>
    </w:pPr>
    <w:rPr>
      <w:szCs w:val="22"/>
    </w:rPr>
  </w:style>
  <w:style w:type="character" w:styleId="Hyperlink">
    <w:name w:val="Hyperlink"/>
    <w:basedOn w:val="DefaultParagraphFont"/>
    <w:uiPriority w:val="99"/>
    <w:rsid w:val="00466C8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504C2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504C2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customStyle="1" w:styleId="TitleMatakuliah">
    <w:name w:val="Title Matakuliah"/>
    <w:qFormat/>
    <w:rsid w:val="003504C2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3504C2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3504C2"/>
    <w:pPr>
      <w:numPr>
        <w:numId w:val="12"/>
      </w:numPr>
      <w:contextualSpacing/>
    </w:pPr>
    <w:rPr>
      <w:rFonts w:cs="Segoe U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C2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3504C2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504C2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C2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3504C2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C2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C2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C2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4C2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3504C2"/>
    <w:rPr>
      <w:b/>
      <w:bCs/>
    </w:rPr>
  </w:style>
  <w:style w:type="character" w:styleId="Emphasis">
    <w:name w:val="Emphasis"/>
    <w:uiPriority w:val="20"/>
    <w:qFormat/>
    <w:rsid w:val="003504C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04C2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504C2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50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C2"/>
    <w:rPr>
      <w:i/>
      <w:iCs/>
    </w:rPr>
  </w:style>
  <w:style w:type="character" w:styleId="IntenseEmphasis">
    <w:name w:val="Intense Emphasis"/>
    <w:uiPriority w:val="21"/>
    <w:qFormat/>
    <w:rsid w:val="00350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C2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ARABIC">
    <w:name w:val="NORMAL ARABIC"/>
    <w:qFormat/>
    <w:rsid w:val="003504C2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3504C2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3504C2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basedOn w:val="normalnaskahbulletnomor"/>
    <w:rsid w:val="00E22A20"/>
    <w:pPr>
      <w:numPr>
        <w:ilvl w:val="1"/>
      </w:numPr>
    </w:pPr>
  </w:style>
  <w:style w:type="paragraph" w:customStyle="1" w:styleId="NormalCourseOutline">
    <w:name w:val="Normal Course Outline"/>
    <w:basedOn w:val="Normal"/>
    <w:qFormat/>
    <w:rsid w:val="003504C2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B334F2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Normal"/>
    <w:next w:val="NOrmalNaskahBolt"/>
    <w:rsid w:val="00CA479B"/>
  </w:style>
  <w:style w:type="paragraph" w:customStyle="1" w:styleId="NormalNaskah">
    <w:name w:val="Normal (Naskah)"/>
    <w:basedOn w:val="Normal"/>
    <w:qFormat/>
    <w:rsid w:val="00C70F4D"/>
    <w:pPr>
      <w:ind w:left="567"/>
    </w:pPr>
    <w:rPr>
      <w:rFonts w:cstheme="majorBidi"/>
      <w:lang w:val="id-ID" w:bidi="en-US"/>
    </w:rPr>
  </w:style>
  <w:style w:type="paragraph" w:customStyle="1" w:styleId="NormalTabel">
    <w:name w:val="Normal Tabel"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3504C2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3504C2"/>
    <w:pPr>
      <w:numPr>
        <w:numId w:val="13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B334F2"/>
    <w:pPr>
      <w:numPr>
        <w:numId w:val="1"/>
      </w:numPr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tabelkol1">
    <w:name w:val="normal tabel kol1"/>
    <w:rsid w:val="00B334F2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LO0">
    <w:name w:val="normal LO"/>
    <w:qFormat/>
    <w:rsid w:val="003504C2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Signature">
    <w:name w:val="Normal Signature"/>
    <w:qFormat/>
    <w:rsid w:val="003504C2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3504C2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3504C2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B334F2"/>
    <w:pPr>
      <w:numPr>
        <w:numId w:val="2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B334F2"/>
    <w:pPr>
      <w:numPr>
        <w:numId w:val="3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3504C2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0"/>
    <w:qFormat/>
    <w:rsid w:val="003504C2"/>
    <w:pPr>
      <w:numPr>
        <w:numId w:val="14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29EF"/>
    <w:pPr>
      <w:numPr>
        <w:numId w:val="28"/>
      </w:numPr>
      <w:shd w:val="clear" w:color="auto" w:fill="auto"/>
      <w:tabs>
        <w:tab w:val="left" w:pos="567"/>
        <w:tab w:val="right" w:leader="dot" w:pos="8505"/>
      </w:tabs>
      <w:spacing w:after="0"/>
      <w:ind w:left="360"/>
    </w:pPr>
    <w:rPr>
      <w:rFonts w:eastAsia="Calibri"/>
      <w:noProof/>
      <w:color w:val="0070C0"/>
      <w:lang w:bidi="en-US"/>
    </w:rPr>
  </w:style>
  <w:style w:type="paragraph" w:customStyle="1" w:styleId="HeadingLO">
    <w:name w:val="Heading LO"/>
    <w:qFormat/>
    <w:rsid w:val="003504C2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askahReferensi">
    <w:name w:val="Naskah Referensi"/>
    <w:basedOn w:val="Normal"/>
    <w:qFormat/>
    <w:rsid w:val="003504C2"/>
    <w:pPr>
      <w:numPr>
        <w:numId w:val="15"/>
      </w:numPr>
      <w:spacing w:after="240"/>
      <w:jc w:val="left"/>
    </w:pPr>
    <w:rPr>
      <w:rFonts w:eastAsia="Arial Unicode MS" w:cs="Arial Unicode MS"/>
    </w:rPr>
  </w:style>
  <w:style w:type="paragraph" w:customStyle="1" w:styleId="NormalLearningObjective">
    <w:name w:val="Normal (Learning Objective)"/>
    <w:basedOn w:val="NormalNaskah"/>
    <w:qFormat/>
    <w:rsid w:val="00C70F4D"/>
    <w:pPr>
      <w:numPr>
        <w:numId w:val="16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SignaturPembahasan">
    <w:name w:val="Normal Signatur Pembahasan"/>
    <w:rsid w:val="00B334F2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3504C2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3504C2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</w:pPr>
    <w:rPr>
      <w:rFonts w:eastAsia="Calibri"/>
      <w:color w:val="006600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01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01"/>
    <w:rPr>
      <w:rFonts w:ascii="Consolas" w:hAnsi="Consolas" w:cs="Consolas"/>
      <w:bCs/>
      <w:sz w:val="20"/>
      <w:szCs w:val="20"/>
      <w:lang w:val="en-AU" w:bidi="ar-SA"/>
    </w:rPr>
  </w:style>
  <w:style w:type="paragraph" w:customStyle="1" w:styleId="tabelLN">
    <w:name w:val="tabel LN"/>
    <w:rsid w:val="00B334F2"/>
    <w:pPr>
      <w:numPr>
        <w:numId w:val="4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0">
    <w:name w:val="normal kesimpulan"/>
    <w:rsid w:val="00CA479B"/>
    <w:pPr>
      <w:spacing w:before="240"/>
      <w:ind w:left="0" w:right="556" w:firstLine="0"/>
    </w:pPr>
    <w:rPr>
      <w:sz w:val="24"/>
      <w:szCs w:val="24"/>
      <w:lang w:val="id-ID"/>
    </w:rPr>
  </w:style>
  <w:style w:type="paragraph" w:customStyle="1" w:styleId="normalkesimpulanitem">
    <w:name w:val="normal kesimpulan item"/>
    <w:rsid w:val="00B334F2"/>
    <w:pPr>
      <w:numPr>
        <w:ilvl w:val="1"/>
        <w:numId w:val="5"/>
      </w:numPr>
    </w:pPr>
    <w:rPr>
      <w:i/>
      <w:iCs/>
      <w:sz w:val="24"/>
      <w:szCs w:val="24"/>
      <w:lang w:val="id-ID"/>
    </w:rPr>
  </w:style>
  <w:style w:type="paragraph" w:customStyle="1" w:styleId="NormalLOdetail">
    <w:name w:val="Normal LO detail"/>
    <w:rsid w:val="00CA479B"/>
    <w:pPr>
      <w:ind w:left="0" w:firstLine="0"/>
    </w:pPr>
    <w:rPr>
      <w:sz w:val="24"/>
      <w:szCs w:val="24"/>
      <w:lang w:val="sv-SE"/>
    </w:rPr>
  </w:style>
  <w:style w:type="paragraph" w:customStyle="1" w:styleId="Headingsubbabsubbab">
    <w:name w:val="Heading sub bab sub bab"/>
    <w:next w:val="NormalNaskah"/>
    <w:qFormat/>
    <w:rsid w:val="003504C2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2indo">
    <w:name w:val="normal naskah 2 indo"/>
    <w:rsid w:val="00CA479B"/>
    <w:pPr>
      <w:spacing w:before="120" w:after="120"/>
      <w:ind w:firstLine="0"/>
    </w:pPr>
    <w:rPr>
      <w:rFonts w:asciiTheme="minorBidi" w:eastAsia="Segoe UI" w:hAnsiTheme="minorBidi" w:cstheme="minorBidi"/>
      <w:bCs/>
      <w:color w:val="C00000"/>
      <w:sz w:val="20"/>
      <w:lang w:val="en-GB"/>
    </w:rPr>
  </w:style>
  <w:style w:type="paragraph" w:customStyle="1" w:styleId="NormalGamabr">
    <w:name w:val="Normal Gamabr"/>
    <w:next w:val="NormalNaskah"/>
    <w:rsid w:val="00B334F2"/>
    <w:pPr>
      <w:numPr>
        <w:numId w:val="6"/>
      </w:numPr>
      <w:jc w:val="center"/>
    </w:pPr>
    <w:rPr>
      <w:rFonts w:cstheme="minorBidi"/>
      <w:bCs/>
      <w:sz w:val="24"/>
      <w:szCs w:val="24"/>
      <w:lang w:bidi="ar-SA"/>
    </w:rPr>
  </w:style>
  <w:style w:type="paragraph" w:customStyle="1" w:styleId="normalnaskahbulletnomor">
    <w:name w:val="normal naskah bullet nomor"/>
    <w:basedOn w:val="NormalNaskah"/>
    <w:next w:val="NormalNaskah"/>
    <w:rsid w:val="003504C2"/>
    <w:pPr>
      <w:numPr>
        <w:numId w:val="26"/>
      </w:numPr>
    </w:pPr>
    <w:rPr>
      <w:rFonts w:eastAsia="+mn-ea" w:cstheme="minorBidi"/>
      <w:bCs/>
      <w:color w:val="984806" w:themeColor="accent6" w:themeShade="80"/>
    </w:rPr>
  </w:style>
  <w:style w:type="table" w:styleId="TableGrid">
    <w:name w:val="Table Grid"/>
    <w:basedOn w:val="TableNormal"/>
    <w:uiPriority w:val="59"/>
    <w:rsid w:val="00DA12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semiHidden/>
    <w:unhideWhenUsed/>
    <w:rsid w:val="00962259"/>
    <w:pPr>
      <w:spacing w:after="100"/>
      <w:ind w:left="260"/>
    </w:pPr>
  </w:style>
  <w:style w:type="paragraph" w:customStyle="1" w:styleId="Normalwisdom">
    <w:name w:val="Normal wisdom"/>
    <w:basedOn w:val="NormalNaskah"/>
    <w:rsid w:val="00B334F2"/>
    <w:pPr>
      <w:ind w:left="1440" w:right="850" w:hanging="306"/>
    </w:pPr>
    <w:rPr>
      <w:i/>
      <w:iCs/>
      <w:color w:val="0070C0"/>
      <w:sz w:val="32"/>
      <w:szCs w:val="32"/>
    </w:rPr>
  </w:style>
  <w:style w:type="paragraph" w:customStyle="1" w:styleId="normalnaskahdefinisi">
    <w:name w:val="normal naskah definisi"/>
    <w:qFormat/>
    <w:rsid w:val="003504C2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naskahaterjemahan">
    <w:name w:val="normal naskah aterjemahan"/>
    <w:basedOn w:val="Normal"/>
    <w:qFormat/>
    <w:rsid w:val="003504C2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3504C2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Naskah"/>
    <w:rsid w:val="00B334F2"/>
    <w:pPr>
      <w:spacing w:after="1980"/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B334F2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B334F2"/>
    <w:pPr>
      <w:pageBreakBefore/>
      <w:spacing w:after="1980"/>
      <w:ind w:left="0" w:right="-45" w:firstLine="0"/>
      <w:jc w:val="center"/>
    </w:pPr>
    <w:rPr>
      <w:rFonts w:ascii="Times New Roman" w:eastAsia="Calibri" w:hAnsi="Times New Roman" w:cs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Naskah"/>
    <w:next w:val="NormalNaskah"/>
    <w:rsid w:val="00B334F2"/>
    <w:pPr>
      <w:pageBreakBefore/>
      <w:spacing w:after="660"/>
      <w:ind w:left="0" w:right="-23"/>
      <w:jc w:val="center"/>
    </w:pPr>
    <w:rPr>
      <w:rFonts w:ascii="Times New Roman" w:hAnsi="Times New Roman" w:cs="Times New Roman"/>
      <w:bCs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B334F2"/>
    <w:pPr>
      <w:numPr>
        <w:numId w:val="7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Naskah"/>
    <w:rsid w:val="00B334F2"/>
    <w:pPr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B334F2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3504C2"/>
    <w:pPr>
      <w:numPr>
        <w:numId w:val="17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NormalLearningOutcome">
    <w:name w:val="Normal (Learning Outcome)"/>
    <w:basedOn w:val="Normal"/>
    <w:next w:val="NormalNaskah"/>
    <w:qFormat/>
    <w:rsid w:val="00C70F4D"/>
    <w:pPr>
      <w:ind w:left="567" w:hanging="567"/>
    </w:pPr>
    <w:rPr>
      <w:rFonts w:eastAsia="Calibri"/>
      <w:color w:val="548DD4" w:themeColor="text2" w:themeTint="99"/>
    </w:rPr>
  </w:style>
  <w:style w:type="paragraph" w:customStyle="1" w:styleId="NAskahGambar">
    <w:name w:val="NAskah Gambar"/>
    <w:basedOn w:val="ListParagraph"/>
    <w:rsid w:val="003504C2"/>
    <w:pPr>
      <w:numPr>
        <w:numId w:val="8"/>
      </w:numPr>
      <w:jc w:val="center"/>
    </w:pPr>
    <w:rPr>
      <w:sz w:val="24"/>
      <w:szCs w:val="24"/>
    </w:rPr>
  </w:style>
  <w:style w:type="paragraph" w:customStyle="1" w:styleId="HEadingLOtips">
    <w:name w:val="HEading LO tips"/>
    <w:qFormat/>
    <w:rsid w:val="003504C2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3504C2"/>
    <w:pPr>
      <w:numPr>
        <w:numId w:val="18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EB5D9E"/>
    <w:pPr>
      <w:numPr>
        <w:numId w:val="19"/>
      </w:numPr>
      <w:spacing w:after="120"/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3504C2"/>
    <w:pPr>
      <w:ind w:left="567"/>
    </w:pPr>
    <w:rPr>
      <w:rFonts w:asciiTheme="majorHAnsi" w:hAnsiTheme="majorHAnsi"/>
      <w:caps/>
      <w:color w:val="E36C0A" w:themeColor="accent6" w:themeShade="BF"/>
      <w:sz w:val="24"/>
      <w:szCs w:val="24"/>
    </w:rPr>
  </w:style>
  <w:style w:type="paragraph" w:customStyle="1" w:styleId="NormalNaskahSegeo">
    <w:name w:val="Normal Naskah Segeo"/>
    <w:next w:val="NormalNaskah0"/>
    <w:qFormat/>
    <w:rsid w:val="003504C2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emalnaskahdetail2">
    <w:name w:val="noemal naskah detail2"/>
    <w:next w:val="NormalNaskah"/>
    <w:rsid w:val="00B334F2"/>
    <w:pPr>
      <w:spacing w:after="240"/>
      <w:ind w:left="1287" w:hanging="11"/>
    </w:pPr>
    <w:rPr>
      <w:rFonts w:asciiTheme="majorBidi" w:eastAsia="Calibri" w:hAnsiTheme="majorBidi"/>
      <w:sz w:val="24"/>
      <w:szCs w:val="24"/>
    </w:rPr>
  </w:style>
  <w:style w:type="paragraph" w:customStyle="1" w:styleId="NormalNaskahDetail">
    <w:name w:val="Normal Naskah Detail"/>
    <w:next w:val="NormalNaskah"/>
    <w:rsid w:val="00B334F2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504C2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04C2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Reference">
    <w:name w:val="Normal Reference"/>
    <w:basedOn w:val="Normal"/>
    <w:qFormat/>
    <w:rsid w:val="003504C2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1">
    <w:name w:val="NORMAL LO"/>
    <w:basedOn w:val="NormalNaskahLO"/>
    <w:next w:val="Normal"/>
    <w:qFormat/>
    <w:rsid w:val="003504C2"/>
    <w:rPr>
      <w:lang w:bidi="en-US"/>
    </w:rPr>
  </w:style>
  <w:style w:type="paragraph" w:customStyle="1" w:styleId="NormalTIPs">
    <w:name w:val="Normal TIPs"/>
    <w:qFormat/>
    <w:rsid w:val="003504C2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customStyle="1" w:styleId="NormalKesimpulan">
    <w:name w:val="Normal Kesimpulan"/>
    <w:basedOn w:val="Normal"/>
    <w:qFormat/>
    <w:rsid w:val="005264AE"/>
    <w:pPr>
      <w:numPr>
        <w:numId w:val="27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JudulBAB">
    <w:name w:val="Judul BAB"/>
    <w:next w:val="Normal"/>
    <w:qFormat/>
    <w:rsid w:val="003504C2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3504C2"/>
    <w:pPr>
      <w:numPr>
        <w:numId w:val="20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GAMBAR">
    <w:name w:val="GAMBAR"/>
    <w:next w:val="Normal"/>
    <w:qFormat/>
    <w:rsid w:val="003504C2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normalpoint0">
    <w:name w:val="normal point 0"/>
    <w:basedOn w:val="ListParagraph"/>
    <w:next w:val="Normal"/>
    <w:qFormat/>
    <w:rsid w:val="003504C2"/>
    <w:pPr>
      <w:numPr>
        <w:numId w:val="21"/>
      </w:numPr>
    </w:pPr>
    <w:rPr>
      <w:rFonts w:cstheme="minorBidi"/>
      <w:sz w:val="22"/>
      <w:szCs w:val="20"/>
    </w:rPr>
  </w:style>
  <w:style w:type="paragraph" w:customStyle="1" w:styleId="GambarTeks">
    <w:name w:val="Gambar Teks"/>
    <w:qFormat/>
    <w:rsid w:val="003504C2"/>
    <w:pPr>
      <w:numPr>
        <w:numId w:val="22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Style1">
    <w:name w:val="Style1"/>
    <w:basedOn w:val="HTMLPreformatted"/>
    <w:qFormat/>
    <w:rsid w:val="003504C2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urier New" w:hAnsi="Courier New" w:cs="Courier New"/>
      <w:color w:val="000000"/>
      <w:sz w:val="18"/>
      <w:szCs w:val="18"/>
    </w:rPr>
  </w:style>
  <w:style w:type="paragraph" w:customStyle="1" w:styleId="normaltabelpoin-poin">
    <w:name w:val="normal tabel poin-poin"/>
    <w:qFormat/>
    <w:rsid w:val="003504C2"/>
    <w:pPr>
      <w:numPr>
        <w:numId w:val="23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BOLD">
    <w:name w:val="Normal BOLD"/>
    <w:qFormat/>
    <w:rsid w:val="003504C2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3504C2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paragraph" w:customStyle="1" w:styleId="SubJudul">
    <w:name w:val="Sub Judul"/>
    <w:basedOn w:val="Normal"/>
    <w:link w:val="SubJudulChar"/>
    <w:qFormat/>
    <w:rsid w:val="003504C2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3504C2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3504C2"/>
    <w:pPr>
      <w:spacing w:after="240"/>
      <w:ind w:left="1134" w:hanging="1134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3504C2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3504C2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3504C2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3504C2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3504C2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3504C2"/>
    <w:pPr>
      <w:numPr>
        <w:numId w:val="24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3504C2"/>
    <w:rPr>
      <w:color w:val="7030A0"/>
    </w:rPr>
  </w:style>
  <w:style w:type="paragraph" w:customStyle="1" w:styleId="NormalNaskah0">
    <w:name w:val="Normal Naskah"/>
    <w:basedOn w:val="Normal"/>
    <w:qFormat/>
    <w:rsid w:val="003504C2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0">
    <w:name w:val="Normal (Tabel)"/>
    <w:qFormat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LO">
    <w:name w:val="Normal LO"/>
    <w:qFormat/>
    <w:rsid w:val="003504C2"/>
    <w:pPr>
      <w:numPr>
        <w:numId w:val="25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OUTLINEMATERI">
    <w:name w:val="Normal(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0"/>
    <w:qFormat/>
    <w:rsid w:val="00C70F4D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author">
    <w:name w:val="normal author"/>
    <w:rsid w:val="003504C2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OUTLINEMATERI0">
    <w:name w:val="Normal (OUTLINE MATERI)"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table" w:styleId="LightShading-Accent6">
    <w:name w:val="Light Shading Accent 6"/>
    <w:basedOn w:val="TableNormal"/>
    <w:uiPriority w:val="60"/>
    <w:rsid w:val="00E9226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8F4FFB"/>
    <w:pPr>
      <w:shd w:val="clear" w:color="auto" w:fill="auto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ID"/>
    </w:rPr>
  </w:style>
  <w:style w:type="character" w:styleId="HTMLCode">
    <w:name w:val="HTML Code"/>
    <w:basedOn w:val="DefaultParagraphFont"/>
    <w:uiPriority w:val="99"/>
    <w:semiHidden/>
    <w:unhideWhenUsed/>
    <w:rsid w:val="008F4FF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F4FFB"/>
  </w:style>
  <w:style w:type="character" w:customStyle="1" w:styleId="hljs-keyword">
    <w:name w:val="hljs-keyword"/>
    <w:basedOn w:val="DefaultParagraphFont"/>
    <w:rsid w:val="008F4FFB"/>
  </w:style>
  <w:style w:type="character" w:customStyle="1" w:styleId="hljs-string">
    <w:name w:val="hljs-string"/>
    <w:basedOn w:val="DefaultParagraphFont"/>
    <w:rsid w:val="008F4FFB"/>
  </w:style>
  <w:style w:type="character" w:customStyle="1" w:styleId="hljs-type">
    <w:name w:val="hljs-type"/>
    <w:basedOn w:val="DefaultParagraphFont"/>
    <w:rsid w:val="008F4FFB"/>
  </w:style>
  <w:style w:type="character" w:customStyle="1" w:styleId="hljs-title">
    <w:name w:val="hljs-title"/>
    <w:basedOn w:val="DefaultParagraphFont"/>
    <w:rsid w:val="008F4FFB"/>
  </w:style>
  <w:style w:type="character" w:customStyle="1" w:styleId="hljs-params">
    <w:name w:val="hljs-params"/>
    <w:basedOn w:val="DefaultParagraphFont"/>
    <w:rsid w:val="008F4FFB"/>
  </w:style>
  <w:style w:type="character" w:customStyle="1" w:styleId="hljs-comment">
    <w:name w:val="hljs-comment"/>
    <w:basedOn w:val="DefaultParagraphFont"/>
    <w:rsid w:val="008F4FFB"/>
  </w:style>
  <w:style w:type="character" w:customStyle="1" w:styleId="hljs-builtin">
    <w:name w:val="hljs-built_in"/>
    <w:basedOn w:val="DefaultParagraphFont"/>
    <w:rsid w:val="008F4FFB"/>
  </w:style>
  <w:style w:type="character" w:customStyle="1" w:styleId="hljs-number">
    <w:name w:val="hljs-number"/>
    <w:basedOn w:val="DefaultParagraphFont"/>
    <w:rsid w:val="008F4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02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86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1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08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9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5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4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1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1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68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99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0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92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3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25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7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96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339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59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32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0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4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41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67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01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702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36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725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33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439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421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93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52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5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79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5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45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7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51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73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8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80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0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57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33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72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683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664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81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82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20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9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6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5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810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43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8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89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74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5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1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1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1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61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9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1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82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81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67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6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7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60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823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4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3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88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3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30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97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4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87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0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1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33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6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4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75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99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95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7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9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0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4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22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65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46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1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5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7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120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56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6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7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9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8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55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1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13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423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0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6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59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469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9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91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9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7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86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96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970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3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67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5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3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81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92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01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777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11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03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1979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0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505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9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14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7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42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7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8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4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774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32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93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890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55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35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53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5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030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685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0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012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8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3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804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55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20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389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55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38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83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44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946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450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1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78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779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5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64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0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58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2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1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591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786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6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5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0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9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1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3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74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9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2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80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83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38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13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4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1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20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61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15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29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345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4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34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0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8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530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30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60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65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5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12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90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4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49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8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24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4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59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3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3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15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08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03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21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04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9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1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787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50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5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2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353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199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578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67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36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473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1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48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37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2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0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8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7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1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38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03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85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5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63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42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2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8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47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5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26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64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88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93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755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152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132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8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737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71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11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61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216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7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71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0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7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1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47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14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2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6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70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5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0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6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5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6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3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96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1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4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51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67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02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92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21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4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8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00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463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32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984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3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87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80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1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34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99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77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53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2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6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23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28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7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5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9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6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4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59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79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60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72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81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89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87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302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55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AKADEMIK\02%20COURCE%20OUTLINE\LECTURE%20NOTES%20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AA1C3-B5A2-4DD6-8059-2C62B73AD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NOTES ES</Template>
  <TotalTime>31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2500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HP440G2</dc:creator>
  <cp:lastModifiedBy>Dini Anggraini</cp:lastModifiedBy>
  <cp:revision>31</cp:revision>
  <dcterms:created xsi:type="dcterms:W3CDTF">2024-07-18T04:15:00Z</dcterms:created>
  <dcterms:modified xsi:type="dcterms:W3CDTF">2024-08-07T03:58:00Z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8f86da39616d838c337e0c268cfe928ad28349fd87caf4d96fa4845ab158b68e</vt:lpwstr>
  </property>
</Properties>
</file>